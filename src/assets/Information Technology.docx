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721"/>
      </w:tblGrid>
      <w:tr w:rsidR="00A704CA" w14:paraId="0429C716" w14:textId="77777777" w:rsidTr="008B65A6">
        <w:tc>
          <w:tcPr>
            <w:tcW w:w="8722" w:type="dxa"/>
          </w:tcPr>
          <w:sdt>
            <w:sdtPr>
              <w:rPr>
                <w:rFonts w:eastAsiaTheme="minorHAnsi"/>
                <w:bCs/>
                <w:color w:val="auto"/>
                <w:sz w:val="40"/>
                <w:szCs w:val="40"/>
                <w:lang w:bidi="ne-NP"/>
              </w:rPr>
              <w:alias w:val="Enter your name:"/>
              <w:tag w:val="Enter your name:"/>
              <w:id w:val="461394294"/>
              <w:placeholder>
                <w:docPart w:val="C3BB712A74DB49D6B590A759EBE6E8C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4C067C6E" w14:textId="77777777" w:rsidR="00A704CA" w:rsidRPr="00C92C71" w:rsidRDefault="005172AB" w:rsidP="00A704CA">
                <w:pPr>
                  <w:pStyle w:val="Title"/>
                </w:pPr>
                <w:r w:rsidRPr="005172AB">
                  <w:rPr>
                    <w:rFonts w:eastAsiaTheme="minorHAnsi"/>
                    <w:bCs/>
                    <w:color w:val="auto"/>
                    <w:sz w:val="40"/>
                    <w:szCs w:val="40"/>
                    <w:lang w:bidi="ne-NP"/>
                  </w:rPr>
                  <w:t>MANIK ADHIKARI</w:t>
                </w:r>
              </w:p>
            </w:sdtContent>
          </w:sdt>
          <w:p w14:paraId="2FE067CC" w14:textId="4C59C601" w:rsidR="005172AB" w:rsidRDefault="005172AB" w:rsidP="005172AB">
            <w:r>
              <w:rPr>
                <w:sz w:val="24"/>
                <w:szCs w:val="24"/>
              </w:rPr>
              <w:t xml:space="preserve">0452168125                                 </w:t>
            </w:r>
            <w:hyperlink r:id="rId8" w:history="1">
              <w:r w:rsidR="008B65A6" w:rsidRPr="00877E31">
                <w:rPr>
                  <w:rStyle w:val="Hyperlink"/>
                </w:rPr>
                <w:t>manikadhikari10@gmail.com</w:t>
              </w:r>
            </w:hyperlink>
          </w:p>
          <w:p w14:paraId="57A670A2" w14:textId="56DAE5B4" w:rsidR="008B65A6" w:rsidRDefault="008B65A6" w:rsidP="005172AB">
            <w:pPr>
              <w:rPr>
                <w:sz w:val="24"/>
              </w:rPr>
            </w:pPr>
          </w:p>
          <w:p w14:paraId="6FF6D485" w14:textId="1D09779E" w:rsidR="008B65A6" w:rsidRPr="008B65A6" w:rsidRDefault="008B65A6" w:rsidP="005172A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(Portfolio)</w:t>
            </w:r>
            <w:hyperlink r:id="rId9" w:history="1">
              <w:r w:rsidRPr="008B65A6">
                <w:rPr>
                  <w:rStyle w:val="Hyperlink"/>
                  <w:sz w:val="28"/>
                  <w:szCs w:val="28"/>
                </w:rPr>
                <w:t>https://manik-adhikari-portfolio.netlify.app/</w:t>
              </w:r>
            </w:hyperlink>
          </w:p>
          <w:p w14:paraId="7BBDFF76" w14:textId="77777777" w:rsidR="008B65A6" w:rsidRDefault="008B65A6" w:rsidP="005172AB">
            <w:pPr>
              <w:rPr>
                <w:sz w:val="24"/>
                <w:szCs w:val="24"/>
              </w:rPr>
            </w:pPr>
          </w:p>
          <w:p w14:paraId="4EFABCCC" w14:textId="77777777" w:rsidR="00A704CA" w:rsidRPr="005172AB" w:rsidRDefault="00A704CA" w:rsidP="00A704CA">
            <w:pPr>
              <w:pStyle w:val="ContactInformation"/>
              <w:rPr>
                <w:sz w:val="2"/>
              </w:rPr>
            </w:pPr>
          </w:p>
        </w:tc>
      </w:tr>
    </w:tbl>
    <w:tbl>
      <w:tblPr>
        <w:tblStyle w:val="PlainTable4"/>
        <w:tblpPr w:leftFromText="180" w:rightFromText="180" w:vertAnchor="text" w:tblpY="1"/>
        <w:tblOverlap w:val="never"/>
        <w:tblW w:w="5578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7767"/>
      </w:tblGrid>
      <w:tr w:rsidR="00CA44C2" w14:paraId="1E33F44F" w14:textId="77777777" w:rsidTr="00001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Objective:"/>
            <w:tag w:val="Objective:"/>
            <w:id w:val="-1889253789"/>
            <w:placeholder>
              <w:docPart w:val="956F2C4B7AD644109B2819B522DFDF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1C75CD3" w14:textId="77777777" w:rsidR="00CA44C2" w:rsidRDefault="00CA44C2" w:rsidP="00001688">
                <w:pPr>
                  <w:pStyle w:val="Heading1"/>
                  <w:outlineLvl w:val="0"/>
                </w:pPr>
                <w:r w:rsidRPr="005F7B40">
                  <w:rPr>
                    <w:rStyle w:val="Heading1Char"/>
                    <w:rFonts w:eastAsiaTheme="minorEastAsia"/>
                    <w:b/>
                  </w:rPr>
                  <w:t>Objective</w:t>
                </w:r>
              </w:p>
            </w:tc>
          </w:sdtContent>
        </w:sdt>
        <w:tc>
          <w:tcPr>
            <w:tcW w:w="7767" w:type="dxa"/>
          </w:tcPr>
          <w:p w14:paraId="6840EF94" w14:textId="030138C9" w:rsidR="00CA44C2" w:rsidRPr="00001688" w:rsidRDefault="00001688" w:rsidP="00001688">
            <w:pPr>
              <w:rPr>
                <w:rFonts w:asciiTheme="majorHAnsi" w:hAnsiTheme="majorHAnsi"/>
                <w:sz w:val="24"/>
                <w:szCs w:val="24"/>
              </w:rPr>
            </w:pPr>
            <w:r w:rsidRPr="00001688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 xml:space="preserve">I am an entry level IT </w:t>
            </w:r>
            <w:r w:rsidR="00015232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>person</w:t>
            </w:r>
            <w:r w:rsidRPr="00001688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>. I have</w:t>
            </w:r>
            <w:r w:rsidR="00015232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 xml:space="preserve"> a</w:t>
            </w:r>
            <w:r w:rsidRPr="00001688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 xml:space="preserve"> </w:t>
            </w:r>
            <w:r w:rsidR="00015232" w:rsidRPr="00001688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>skill of problem</w:t>
            </w:r>
            <w:r w:rsidRPr="00001688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 xml:space="preserve"> solving. I am an IT person having passion of Information Technology with the capability to solve and provide proper service to the end user. Similarly, I also have experience of WordPress, HTML, CSS</w:t>
            </w:r>
            <w:r w:rsidR="00015232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>, SAAS</w:t>
            </w:r>
            <w:r w:rsidRPr="00001688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 xml:space="preserve"> and JavaScript (still Learning).</w:t>
            </w:r>
            <w:r w:rsidR="00606947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 xml:space="preserve"> I have also done projects using MERN. </w:t>
            </w:r>
            <w:r w:rsidR="00FA1D7D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 xml:space="preserve"> I also have </w:t>
            </w:r>
            <w:r w:rsidR="00FA1D7D" w:rsidRPr="00FA1D7D">
              <w:rPr>
                <w:rFonts w:asciiTheme="majorHAnsi" w:hAnsiTheme="majorHAnsi" w:cs="Arial"/>
                <w:b/>
                <w:bCs w:val="0"/>
                <w:color w:val="58585F"/>
                <w:sz w:val="24"/>
                <w:szCs w:val="24"/>
                <w:shd w:val="clear" w:color="auto" w:fill="FFFFFF"/>
              </w:rPr>
              <w:t>AWS cloud practitioner certificate,</w:t>
            </w:r>
            <w:r w:rsidR="00FA1D7D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 xml:space="preserve"> so I am familiar with AWS services. </w:t>
            </w:r>
            <w:r w:rsidR="005916AF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>(Currently l</w:t>
            </w:r>
            <w:r w:rsidR="00E4691A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 xml:space="preserve">earning AWS Certified Solution Architect) </w:t>
            </w:r>
          </w:p>
        </w:tc>
      </w:tr>
      <w:tr w:rsidR="00001688" w14:paraId="697E9AD1" w14:textId="77777777" w:rsidTr="00001688">
        <w:tc>
          <w:tcPr>
            <w:tcW w:w="1872" w:type="dxa"/>
          </w:tcPr>
          <w:p w14:paraId="34ED03C0" w14:textId="6A1C3D5B" w:rsidR="00001688" w:rsidRDefault="00001688" w:rsidP="00001688">
            <w:pPr>
              <w:pStyle w:val="Heading1"/>
              <w:outlineLvl w:val="0"/>
            </w:pPr>
            <w:r>
              <w:t>Work History</w:t>
            </w:r>
          </w:p>
        </w:tc>
        <w:tc>
          <w:tcPr>
            <w:tcW w:w="7767" w:type="dxa"/>
          </w:tcPr>
          <w:p w14:paraId="115BEB92" w14:textId="77777777" w:rsidR="00001688" w:rsidRDefault="00001688" w:rsidP="00001688">
            <w:pPr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>Personal Care Assistant</w:t>
            </w:r>
            <w:r w:rsidR="00916992"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 xml:space="preserve"> (Mercy Health, BlueCross)</w:t>
            </w:r>
          </w:p>
          <w:p w14:paraId="03B59E17" w14:textId="25422AE5" w:rsidR="009D7AF4" w:rsidRPr="00001688" w:rsidRDefault="009D7AF4" w:rsidP="00001688">
            <w:pPr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58585F"/>
                <w:sz w:val="24"/>
                <w:szCs w:val="24"/>
                <w:shd w:val="clear" w:color="auto" w:fill="FFFFFF"/>
              </w:rPr>
              <w:t>Service Delivery Team Leader (Kincare)</w:t>
            </w:r>
          </w:p>
        </w:tc>
      </w:tr>
      <w:tr w:rsidR="00001688" w14:paraId="03FB5FFE" w14:textId="77777777" w:rsidTr="00001688">
        <w:trPr>
          <w:gridAfter w:val="1"/>
          <w:wAfter w:w="7767" w:type="dxa"/>
        </w:trPr>
        <w:tc>
          <w:tcPr>
            <w:tcW w:w="1872" w:type="dxa"/>
          </w:tcPr>
          <w:p w14:paraId="4A30319F" w14:textId="7D04D827" w:rsidR="00001688" w:rsidRDefault="00001688" w:rsidP="00001688">
            <w:pPr>
              <w:pStyle w:val="Heading1"/>
              <w:outlineLvl w:val="0"/>
            </w:pPr>
          </w:p>
        </w:tc>
      </w:tr>
      <w:tr w:rsidR="00F8731E" w14:paraId="63FACD3E" w14:textId="77777777" w:rsidTr="00001688">
        <w:tc>
          <w:tcPr>
            <w:tcW w:w="1872" w:type="dxa"/>
          </w:tcPr>
          <w:p w14:paraId="48994D39" w14:textId="77777777" w:rsidR="00F8731E" w:rsidRDefault="003B43E0" w:rsidP="0000168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405184291"/>
                <w:placeholder>
                  <w:docPart w:val="627E7926C43D4993BA229841A1FD7BA2"/>
                </w:placeholder>
                <w:temporary/>
                <w:showingPlcHdr/>
                <w15:appearance w15:val="hidden"/>
              </w:sdtPr>
              <w:sdtEndPr/>
              <w:sdtContent>
                <w:r w:rsidR="00F8731E">
                  <w:t>Education</w:t>
                </w:r>
              </w:sdtContent>
            </w:sdt>
          </w:p>
          <w:p w14:paraId="3E4F088B" w14:textId="77777777" w:rsidR="003A71A8" w:rsidRPr="003A71A8" w:rsidRDefault="003A71A8" w:rsidP="003A71A8"/>
          <w:p w14:paraId="31DA6187" w14:textId="77777777" w:rsidR="003A71A8" w:rsidRPr="003A71A8" w:rsidRDefault="003A71A8" w:rsidP="003A71A8"/>
          <w:p w14:paraId="1CFBD43E" w14:textId="77777777" w:rsidR="003A71A8" w:rsidRPr="003A71A8" w:rsidRDefault="003A71A8" w:rsidP="003A71A8"/>
          <w:p w14:paraId="0E661266" w14:textId="77777777" w:rsidR="003A71A8" w:rsidRDefault="003A71A8" w:rsidP="003A71A8">
            <w:pPr>
              <w:rPr>
                <w:rFonts w:asciiTheme="majorHAnsi" w:eastAsia="Times New Roman" w:hAnsiTheme="majorHAnsi" w:cs="Times New Roman"/>
                <w:b/>
              </w:rPr>
            </w:pPr>
          </w:p>
          <w:p w14:paraId="5D9E3A16" w14:textId="4691607B" w:rsidR="003A71A8" w:rsidRPr="003A71A8" w:rsidRDefault="003A71A8" w:rsidP="003A71A8">
            <w:pPr>
              <w:rPr>
                <w:b/>
                <w:bCs/>
              </w:rPr>
            </w:pPr>
            <w:r w:rsidRPr="003A71A8">
              <w:rPr>
                <w:b/>
                <w:bCs/>
              </w:rPr>
              <w:t xml:space="preserve">Certifications      </w:t>
            </w:r>
          </w:p>
        </w:tc>
        <w:tc>
          <w:tcPr>
            <w:tcW w:w="7767" w:type="dxa"/>
          </w:tcPr>
          <w:p w14:paraId="1A273B48" w14:textId="77777777" w:rsidR="00F8731E" w:rsidRDefault="005172AB" w:rsidP="00001688">
            <w:pPr>
              <w:pStyle w:val="Heading1"/>
              <w:outlineLvl w:val="0"/>
              <w:rPr>
                <w:rFonts w:eastAsiaTheme="minorEastAsia"/>
              </w:rPr>
            </w:pPr>
            <w:r>
              <w:t>Bachelor of Information Technology</w:t>
            </w:r>
          </w:p>
          <w:p w14:paraId="6E19F219" w14:textId="5DD5A577" w:rsidR="00F8731E" w:rsidRDefault="00916992" w:rsidP="00001688">
            <w:r>
              <w:t>Federation University Australia</w:t>
            </w:r>
          </w:p>
          <w:p w14:paraId="7469AB14" w14:textId="77777777" w:rsidR="005172AB" w:rsidRDefault="005172AB" w:rsidP="00001688">
            <w:pPr>
              <w:pStyle w:val="Heading1"/>
              <w:outlineLvl w:val="0"/>
              <w:rPr>
                <w:rFonts w:eastAsiaTheme="minorEastAsia"/>
              </w:rPr>
            </w:pPr>
            <w:r>
              <w:t>Certificate III in Individual Support</w:t>
            </w:r>
          </w:p>
          <w:p w14:paraId="14D5242A" w14:textId="419B509E" w:rsidR="005172AB" w:rsidRDefault="005172AB" w:rsidP="00001688">
            <w:r>
              <w:t>Melbourne City College Australia</w:t>
            </w:r>
          </w:p>
          <w:p w14:paraId="63000AB4" w14:textId="784D70D3" w:rsidR="003A71A8" w:rsidRPr="00E43F3E" w:rsidRDefault="003A71A8" w:rsidP="00001688"/>
          <w:p w14:paraId="4FD92983" w14:textId="7F2F9C0E" w:rsidR="005172AB" w:rsidRPr="003A71A8" w:rsidRDefault="003A71A8" w:rsidP="00001688">
            <w:pPr>
              <w:rPr>
                <w:b/>
                <w:bCs/>
                <w:color w:val="auto"/>
              </w:rPr>
            </w:pPr>
            <w:r w:rsidRPr="003A71A8">
              <w:rPr>
                <w:b/>
                <w:bCs/>
                <w:color w:val="auto"/>
              </w:rPr>
              <w:t>The modern JavaScript – Udemy</w:t>
            </w:r>
          </w:p>
          <w:p w14:paraId="2579A794" w14:textId="51F60180" w:rsidR="003A71A8" w:rsidRPr="003A71A8" w:rsidRDefault="003A71A8" w:rsidP="00001688">
            <w:pPr>
              <w:rPr>
                <w:b/>
                <w:bCs/>
                <w:color w:val="auto"/>
              </w:rPr>
            </w:pPr>
            <w:r w:rsidRPr="003A71A8">
              <w:rPr>
                <w:b/>
                <w:bCs/>
                <w:color w:val="auto"/>
              </w:rPr>
              <w:t>HTML and CSS – Udemy</w:t>
            </w:r>
          </w:p>
          <w:p w14:paraId="18BDA3C6" w14:textId="60EC301D" w:rsidR="003A71A8" w:rsidRDefault="003A71A8" w:rsidP="00001688">
            <w:pPr>
              <w:rPr>
                <w:b/>
                <w:bCs/>
                <w:color w:val="auto"/>
              </w:rPr>
            </w:pPr>
            <w:r w:rsidRPr="003A71A8">
              <w:rPr>
                <w:b/>
                <w:bCs/>
                <w:color w:val="auto"/>
              </w:rPr>
              <w:t>AWS Cloud Practitioner- AWS</w:t>
            </w:r>
          </w:p>
          <w:p w14:paraId="5FFEB21C" w14:textId="6AA4163A" w:rsidR="00606947" w:rsidRPr="003A71A8" w:rsidRDefault="00606947" w:rsidP="00001688">
            <w:p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MongoDB, Express, React and Node.js (MERN)- Udemy</w:t>
            </w:r>
          </w:p>
          <w:p w14:paraId="591A60A7" w14:textId="77777777" w:rsidR="00F8731E" w:rsidRDefault="00F8731E" w:rsidP="00001688"/>
        </w:tc>
      </w:tr>
      <w:tr w:rsidR="00F8731E" w14:paraId="54DEB806" w14:textId="77777777" w:rsidTr="00001688">
        <w:tc>
          <w:tcPr>
            <w:tcW w:w="1872" w:type="dxa"/>
          </w:tcPr>
          <w:p w14:paraId="27A0B6EA" w14:textId="1492BE86" w:rsidR="00F8731E" w:rsidRDefault="005172AB" w:rsidP="00001688">
            <w:pPr>
              <w:pStyle w:val="Heading1"/>
              <w:outlineLvl w:val="0"/>
            </w:pPr>
            <w:r>
              <w:t>Technical skills</w:t>
            </w:r>
            <w:r w:rsidR="00E01E30">
              <w:t xml:space="preserve"> </w:t>
            </w:r>
          </w:p>
          <w:p w14:paraId="5B95FE5B" w14:textId="77777777" w:rsidR="00E01E30" w:rsidRDefault="00E01E30" w:rsidP="00001688">
            <w:pPr>
              <w:pStyle w:val="Heading1"/>
              <w:outlineLvl w:val="0"/>
            </w:pPr>
          </w:p>
          <w:p w14:paraId="244BD09D" w14:textId="77777777" w:rsidR="00E01E30" w:rsidRDefault="00E01E30" w:rsidP="00001688">
            <w:pPr>
              <w:pStyle w:val="Heading1"/>
              <w:outlineLvl w:val="0"/>
            </w:pPr>
          </w:p>
          <w:p w14:paraId="0B8ECB90" w14:textId="77777777" w:rsidR="00E01E30" w:rsidRDefault="00E01E30" w:rsidP="00001688">
            <w:pPr>
              <w:pStyle w:val="Heading1"/>
              <w:outlineLvl w:val="0"/>
            </w:pPr>
          </w:p>
          <w:p w14:paraId="00241375" w14:textId="77777777" w:rsidR="00E01E30" w:rsidRDefault="00E01E30" w:rsidP="00001688">
            <w:pPr>
              <w:pStyle w:val="Heading1"/>
              <w:outlineLvl w:val="0"/>
            </w:pPr>
          </w:p>
          <w:p w14:paraId="3A0E2E30" w14:textId="4E2A8380" w:rsidR="00E01E30" w:rsidRPr="00D31B8C" w:rsidRDefault="00E01E30" w:rsidP="00001688">
            <w:pPr>
              <w:pStyle w:val="Heading1"/>
              <w:outlineLvl w:val="0"/>
              <w:rPr>
                <w:b w:val="0"/>
              </w:rPr>
            </w:pPr>
          </w:p>
          <w:p w14:paraId="4D0EC120" w14:textId="77777777" w:rsidR="00E01E30" w:rsidRDefault="00E01E30" w:rsidP="00001688">
            <w:pPr>
              <w:pStyle w:val="Heading1"/>
              <w:outlineLvl w:val="0"/>
            </w:pPr>
          </w:p>
        </w:tc>
        <w:tc>
          <w:tcPr>
            <w:tcW w:w="7767" w:type="dxa"/>
          </w:tcPr>
          <w:p w14:paraId="586B2BA0" w14:textId="32A2305F" w:rsidR="00FE3E55" w:rsidRDefault="00FE3E55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Hands on experience on React Hooks. </w:t>
            </w:r>
          </w:p>
          <w:p w14:paraId="52339341" w14:textId="7627300C" w:rsidR="00F24FE8" w:rsidRDefault="00F24FE8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Hand On Experience with AWS EC2: Ability to launch and work on Instances. </w:t>
            </w:r>
          </w:p>
          <w:p w14:paraId="6BAC51FE" w14:textId="208FFB10" w:rsidR="004B4321" w:rsidRDefault="004B4321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Experience on Elastic Container </w:t>
            </w:r>
            <w:r w:rsidR="00E4691A">
              <w:rPr>
                <w:rFonts w:asciiTheme="majorHAnsi" w:hAnsiTheme="majorHAnsi"/>
                <w:sz w:val="24"/>
                <w:szCs w:val="24"/>
              </w:rPr>
              <w:t>Service (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ECS), Elastic Kubernetes </w:t>
            </w:r>
            <w:r w:rsidR="00C15CBE">
              <w:rPr>
                <w:rFonts w:asciiTheme="majorHAnsi" w:hAnsiTheme="majorHAnsi"/>
                <w:sz w:val="24"/>
                <w:szCs w:val="24"/>
              </w:rPr>
              <w:t>Service (</w:t>
            </w:r>
            <w:r>
              <w:rPr>
                <w:rFonts w:asciiTheme="majorHAnsi" w:hAnsiTheme="majorHAnsi"/>
                <w:sz w:val="24"/>
                <w:szCs w:val="24"/>
              </w:rPr>
              <w:t>EKS), Lambda, Elastic Beanstalk.</w:t>
            </w:r>
          </w:p>
          <w:p w14:paraId="50B967F1" w14:textId="2B1D8958" w:rsidR="00F24FE8" w:rsidRDefault="00F24FE8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Hand-on experience of AMI (Amazon Machine Image), Auto Scaling Group, Elastic Load Balancer, Simple Storage Service(S3)</w:t>
            </w:r>
            <w:r w:rsidR="0095225A">
              <w:rPr>
                <w:rFonts w:asciiTheme="majorHAnsi" w:hAnsiTheme="majorHAnsi"/>
                <w:sz w:val="24"/>
                <w:szCs w:val="24"/>
              </w:rPr>
              <w:t xml:space="preserve">, CloudFront, Relational Database </w:t>
            </w:r>
            <w:r w:rsidR="00C15CBE">
              <w:rPr>
                <w:rFonts w:asciiTheme="majorHAnsi" w:hAnsiTheme="majorHAnsi"/>
                <w:sz w:val="24"/>
                <w:szCs w:val="24"/>
              </w:rPr>
              <w:t>Service (</w:t>
            </w:r>
            <w:r w:rsidR="0095225A">
              <w:rPr>
                <w:rFonts w:asciiTheme="majorHAnsi" w:hAnsiTheme="majorHAnsi"/>
                <w:sz w:val="24"/>
                <w:szCs w:val="24"/>
              </w:rPr>
              <w:t>RDS).</w:t>
            </w:r>
          </w:p>
          <w:p w14:paraId="0788DA21" w14:textId="2B65CA22" w:rsidR="0095225A" w:rsidRDefault="0095225A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Experience of AWS Landing Zone, AWS account Vending Machine, Resource Group and Tagging, Billing and Pricing of AWS.</w:t>
            </w:r>
          </w:p>
          <w:p w14:paraId="7B083DA2" w14:textId="4F42E7A8" w:rsidR="0095225A" w:rsidRDefault="0095225A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Experience of AWS Database Services like DynamoDB, RDS, Aurora, Redshift. </w:t>
            </w:r>
          </w:p>
          <w:p w14:paraId="746C86E2" w14:textId="0E43983A" w:rsidR="00001688" w:rsidRPr="00147BB6" w:rsidRDefault="00001688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147BB6">
              <w:rPr>
                <w:rFonts w:asciiTheme="majorHAnsi" w:hAnsiTheme="majorHAnsi"/>
                <w:sz w:val="24"/>
                <w:szCs w:val="24"/>
              </w:rPr>
              <w:t>Problem Solving</w:t>
            </w:r>
            <w:r w:rsidR="00147BB6">
              <w:rPr>
                <w:rFonts w:asciiTheme="majorHAnsi" w:hAnsiTheme="majorHAnsi"/>
                <w:sz w:val="24"/>
                <w:szCs w:val="24"/>
              </w:rPr>
              <w:t>: Hands-on experience to solve the problem of end user. Solving Problem relating to Office/Email/Software application and take responsibility to fix the issue.</w:t>
            </w:r>
          </w:p>
          <w:p w14:paraId="292E87AE" w14:textId="24128413" w:rsidR="00001688" w:rsidRPr="002E749C" w:rsidRDefault="00001688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2E749C">
              <w:rPr>
                <w:rFonts w:asciiTheme="majorHAnsi" w:hAnsiTheme="majorHAnsi"/>
                <w:sz w:val="24"/>
                <w:szCs w:val="24"/>
              </w:rPr>
              <w:t>Attention to Detail</w:t>
            </w:r>
            <w:r w:rsidR="002E749C">
              <w:rPr>
                <w:rFonts w:asciiTheme="majorHAnsi" w:hAnsiTheme="majorHAnsi"/>
                <w:sz w:val="24"/>
                <w:szCs w:val="24"/>
              </w:rPr>
              <w:t xml:space="preserve">: Ability to monitor and check work or information and making effective plan to organize time and resources efficiently. </w:t>
            </w:r>
          </w:p>
          <w:p w14:paraId="3351E3E6" w14:textId="75FDB209" w:rsidR="00001688" w:rsidRPr="002E749C" w:rsidRDefault="00001688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2E749C">
              <w:rPr>
                <w:rFonts w:asciiTheme="majorHAnsi" w:hAnsiTheme="majorHAnsi"/>
                <w:sz w:val="24"/>
                <w:szCs w:val="24"/>
              </w:rPr>
              <w:t>Troubleshooting Network</w:t>
            </w:r>
            <w:r w:rsidR="002E749C">
              <w:rPr>
                <w:rFonts w:asciiTheme="majorHAnsi" w:hAnsiTheme="majorHAnsi"/>
                <w:sz w:val="24"/>
                <w:szCs w:val="24"/>
              </w:rPr>
              <w:t xml:space="preserve">: Ability to use troubleshooting tools and techniques to find and implement control action to make the network availability. </w:t>
            </w:r>
          </w:p>
          <w:p w14:paraId="7630A444" w14:textId="2BEABDB9" w:rsidR="00001688" w:rsidRPr="002E749C" w:rsidRDefault="00001688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2E749C">
              <w:rPr>
                <w:rFonts w:asciiTheme="majorHAnsi" w:hAnsiTheme="majorHAnsi"/>
                <w:sz w:val="24"/>
                <w:szCs w:val="24"/>
              </w:rPr>
              <w:t>Interpersonal Skills</w:t>
            </w:r>
            <w:r w:rsidR="002E749C">
              <w:rPr>
                <w:rFonts w:asciiTheme="majorHAnsi" w:hAnsiTheme="majorHAnsi"/>
                <w:sz w:val="24"/>
                <w:szCs w:val="24"/>
              </w:rPr>
              <w:t xml:space="preserve">: Ability to communicate and interact well with team and with customer. </w:t>
            </w:r>
          </w:p>
          <w:p w14:paraId="341D86B9" w14:textId="0481EB1A" w:rsidR="00001688" w:rsidRPr="002E749C" w:rsidRDefault="00001688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2E749C">
              <w:rPr>
                <w:rFonts w:asciiTheme="majorHAnsi" w:hAnsiTheme="majorHAnsi"/>
                <w:sz w:val="24"/>
                <w:szCs w:val="24"/>
              </w:rPr>
              <w:t>Multitasking and Prioritization</w:t>
            </w:r>
            <w:r w:rsidR="002E749C">
              <w:rPr>
                <w:rFonts w:asciiTheme="majorHAnsi" w:hAnsiTheme="majorHAnsi"/>
                <w:sz w:val="24"/>
                <w:szCs w:val="24"/>
              </w:rPr>
              <w:t xml:space="preserve">: Ability to plan, schedule and </w:t>
            </w:r>
            <w:r w:rsidR="008043E1">
              <w:rPr>
                <w:rFonts w:asciiTheme="majorHAnsi" w:hAnsiTheme="majorHAnsi"/>
                <w:sz w:val="24"/>
                <w:szCs w:val="24"/>
              </w:rPr>
              <w:t xml:space="preserve">prioritize the tasks to meet deadlines. </w:t>
            </w:r>
          </w:p>
          <w:p w14:paraId="51FDCD75" w14:textId="02C52B9F" w:rsidR="00001688" w:rsidRPr="008043E1" w:rsidRDefault="00001688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8043E1">
              <w:rPr>
                <w:rFonts w:asciiTheme="majorHAnsi" w:hAnsiTheme="majorHAnsi"/>
                <w:sz w:val="24"/>
                <w:szCs w:val="24"/>
              </w:rPr>
              <w:t>WordPress</w:t>
            </w:r>
            <w:r w:rsidR="008043E1">
              <w:rPr>
                <w:rFonts w:asciiTheme="majorHAnsi" w:hAnsiTheme="majorHAnsi"/>
                <w:sz w:val="24"/>
                <w:szCs w:val="24"/>
              </w:rPr>
              <w:t xml:space="preserve">: Ability to make blogs, e-commerce website and use demanding plugins. </w:t>
            </w:r>
          </w:p>
          <w:p w14:paraId="3B5ED65F" w14:textId="4E137364" w:rsidR="00001688" w:rsidRPr="008043E1" w:rsidRDefault="00001688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8043E1">
              <w:rPr>
                <w:rFonts w:asciiTheme="majorHAnsi" w:hAnsiTheme="majorHAnsi"/>
                <w:sz w:val="24"/>
                <w:szCs w:val="24"/>
              </w:rPr>
              <w:t>Html</w:t>
            </w:r>
            <w:r w:rsidR="008043E1">
              <w:rPr>
                <w:rFonts w:asciiTheme="majorHAnsi" w:hAnsiTheme="majorHAnsi"/>
                <w:sz w:val="24"/>
                <w:szCs w:val="24"/>
              </w:rPr>
              <w:t xml:space="preserve">: Hand-on experience to create proper design or landing page. </w:t>
            </w:r>
          </w:p>
          <w:p w14:paraId="686898EE" w14:textId="42427CEE" w:rsidR="00001688" w:rsidRPr="008043E1" w:rsidRDefault="00001688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8043E1">
              <w:rPr>
                <w:rFonts w:asciiTheme="majorHAnsi" w:hAnsiTheme="majorHAnsi"/>
                <w:sz w:val="24"/>
                <w:szCs w:val="24"/>
              </w:rPr>
              <w:t>CSS with SAAS</w:t>
            </w:r>
            <w:r w:rsidR="008043E1">
              <w:rPr>
                <w:rFonts w:asciiTheme="majorHAnsi" w:hAnsiTheme="majorHAnsi"/>
                <w:sz w:val="24"/>
                <w:szCs w:val="24"/>
              </w:rPr>
              <w:t>: Ability to use grid, flexbox, media query, CSS animation</w:t>
            </w:r>
          </w:p>
          <w:p w14:paraId="7F4DAE1C" w14:textId="4A6BEB91" w:rsidR="00001688" w:rsidRPr="008043E1" w:rsidRDefault="00001688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8043E1">
              <w:rPr>
                <w:rFonts w:asciiTheme="majorHAnsi" w:hAnsiTheme="majorHAnsi"/>
                <w:sz w:val="24"/>
                <w:szCs w:val="24"/>
              </w:rPr>
              <w:t>JavaScript</w:t>
            </w:r>
            <w:r w:rsidR="008043E1">
              <w:rPr>
                <w:rFonts w:asciiTheme="majorHAnsi" w:hAnsiTheme="majorHAnsi"/>
                <w:sz w:val="24"/>
                <w:szCs w:val="24"/>
              </w:rPr>
              <w:t xml:space="preserve">: Ability to work with JavaScript. </w:t>
            </w:r>
          </w:p>
          <w:p w14:paraId="3BF7EDDA" w14:textId="64A21CC8" w:rsidR="00001688" w:rsidRPr="00F24FE8" w:rsidRDefault="00001688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F24FE8">
              <w:rPr>
                <w:rFonts w:asciiTheme="majorHAnsi" w:hAnsiTheme="majorHAnsi"/>
                <w:sz w:val="24"/>
                <w:szCs w:val="24"/>
              </w:rPr>
              <w:t xml:space="preserve">Microsoft </w:t>
            </w:r>
            <w:r w:rsidR="00F24FE8">
              <w:rPr>
                <w:rFonts w:asciiTheme="majorHAnsi" w:hAnsiTheme="majorHAnsi"/>
                <w:sz w:val="24"/>
                <w:szCs w:val="24"/>
              </w:rPr>
              <w:t xml:space="preserve">product: Ability to support Microsoft products </w:t>
            </w:r>
            <w:proofErr w:type="gramStart"/>
            <w:r w:rsidR="00F24FE8">
              <w:rPr>
                <w:rFonts w:asciiTheme="majorHAnsi" w:hAnsiTheme="majorHAnsi"/>
                <w:sz w:val="24"/>
                <w:szCs w:val="24"/>
              </w:rPr>
              <w:t>e.g.</w:t>
            </w:r>
            <w:proofErr w:type="gramEnd"/>
            <w:r w:rsidR="00F24FE8">
              <w:rPr>
                <w:rFonts w:asciiTheme="majorHAnsi" w:hAnsiTheme="majorHAnsi"/>
                <w:sz w:val="24"/>
                <w:szCs w:val="24"/>
              </w:rPr>
              <w:t xml:space="preserve"> Cloud, Windows 10, office 365, Active Directory, Remote Access.  </w:t>
            </w:r>
          </w:p>
          <w:p w14:paraId="7587E4D6" w14:textId="46DE5470" w:rsidR="00E01E30" w:rsidRPr="008043E1" w:rsidRDefault="00E01E30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8043E1">
              <w:rPr>
                <w:rFonts w:asciiTheme="majorHAnsi" w:hAnsiTheme="majorHAnsi"/>
                <w:sz w:val="24"/>
                <w:szCs w:val="24"/>
                <w:u w:val="single"/>
              </w:rPr>
              <w:t xml:space="preserve">Operating System </w:t>
            </w:r>
            <w:r w:rsidR="00F50C9C" w:rsidRPr="008043E1">
              <w:rPr>
                <w:rFonts w:asciiTheme="majorHAnsi" w:hAnsiTheme="majorHAnsi"/>
                <w:sz w:val="24"/>
                <w:szCs w:val="24"/>
                <w:u w:val="single"/>
              </w:rPr>
              <w:t>- Windows</w:t>
            </w:r>
            <w:r w:rsidRPr="008043E1">
              <w:rPr>
                <w:rFonts w:asciiTheme="majorHAnsi" w:hAnsiTheme="majorHAnsi"/>
                <w:sz w:val="24"/>
                <w:szCs w:val="24"/>
              </w:rPr>
              <w:t xml:space="preserve"> 7, Windows 8, Windows 10</w:t>
            </w:r>
            <w:r w:rsidR="002B3B25" w:rsidRPr="008043E1">
              <w:rPr>
                <w:rFonts w:asciiTheme="majorHAnsi" w:hAnsiTheme="majorHAnsi"/>
                <w:sz w:val="24"/>
                <w:szCs w:val="24"/>
              </w:rPr>
              <w:t>, Windows 11</w:t>
            </w:r>
            <w:r w:rsidRPr="008043E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043E1">
              <w:rPr>
                <w:rFonts w:asciiTheme="majorHAnsi" w:hAnsiTheme="majorHAnsi"/>
                <w:sz w:val="24"/>
                <w:szCs w:val="24"/>
              </w:rPr>
              <w:br/>
              <w:t>(Installing, and basic configuring, Administering &amp; troubleshooting)</w:t>
            </w:r>
          </w:p>
          <w:p w14:paraId="476A5229" w14:textId="5FEE25BC" w:rsidR="00E01E30" w:rsidRPr="008043E1" w:rsidRDefault="00E01E30" w:rsidP="0000168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8043E1">
              <w:rPr>
                <w:rFonts w:asciiTheme="majorHAnsi" w:hAnsiTheme="majorHAnsi"/>
                <w:sz w:val="24"/>
                <w:szCs w:val="24"/>
                <w:u w:val="single"/>
              </w:rPr>
              <w:lastRenderedPageBreak/>
              <w:t xml:space="preserve">Server and application Administration- </w:t>
            </w:r>
            <w:r w:rsidRPr="008043E1">
              <w:rPr>
                <w:rFonts w:asciiTheme="majorHAnsi" w:hAnsiTheme="majorHAnsi"/>
                <w:sz w:val="24"/>
                <w:szCs w:val="24"/>
              </w:rPr>
              <w:t>Windows Server 2012, 2016; Active Directory</w:t>
            </w:r>
          </w:p>
        </w:tc>
      </w:tr>
      <w:tr w:rsidR="00F8731E" w14:paraId="5C63F8A3" w14:textId="77777777" w:rsidTr="00001688">
        <w:sdt>
          <w:sdtPr>
            <w:alias w:val="Leadership:"/>
            <w:tag w:val="Leadership:"/>
            <w:id w:val="1893844169"/>
            <w:placeholder>
              <w:docPart w:val="9F78824AB63747FCB4973F15A77A853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7F46A2CE" w14:textId="77777777" w:rsidR="00F8731E" w:rsidRDefault="00F8731E" w:rsidP="00001688">
                <w:pPr>
                  <w:pStyle w:val="Heading1"/>
                  <w:outlineLvl w:val="0"/>
                </w:pPr>
                <w:r>
                  <w:t>Leadership</w:t>
                </w:r>
              </w:p>
            </w:tc>
          </w:sdtContent>
        </w:sdt>
        <w:tc>
          <w:tcPr>
            <w:tcW w:w="7767" w:type="dxa"/>
          </w:tcPr>
          <w:p w14:paraId="2ECAFF0A" w14:textId="77777777" w:rsidR="00F24FE8" w:rsidRDefault="004D71A3" w:rsidP="00F24FE8">
            <w:r>
              <w:t xml:space="preserve">Ability to </w:t>
            </w:r>
            <w:r w:rsidR="00001688">
              <w:t xml:space="preserve">solve the problem by own research. </w:t>
            </w:r>
          </w:p>
          <w:p w14:paraId="6ED42A34" w14:textId="6D41BEDA" w:rsidR="004D71A3" w:rsidRDefault="004D71A3" w:rsidP="00F24FE8">
            <w:r>
              <w:t xml:space="preserve">Able to use initiative to complete tasks and </w:t>
            </w:r>
            <w:proofErr w:type="gramStart"/>
            <w:r>
              <w:t>have the ability to</w:t>
            </w:r>
            <w:proofErr w:type="gramEnd"/>
            <w:r>
              <w:t xml:space="preserve"> </w:t>
            </w:r>
            <w:r w:rsidR="00F24FE8">
              <w:t>prioritize</w:t>
            </w:r>
            <w:r>
              <w:t xml:space="preserve"> and identify new tasks independently.</w:t>
            </w:r>
          </w:p>
        </w:tc>
      </w:tr>
    </w:tbl>
    <w:p w14:paraId="32BDF37B" w14:textId="6441937D" w:rsidR="003D37C1" w:rsidRDefault="00001688" w:rsidP="00BB1ED9">
      <w:r>
        <w:br w:type="textWrapping" w:clear="all"/>
      </w:r>
    </w:p>
    <w:p w14:paraId="24577E35" w14:textId="4B91784B" w:rsidR="00830DE0" w:rsidRDefault="00830DE0" w:rsidP="00BB1ED9"/>
    <w:p w14:paraId="0976DAA4" w14:textId="77777777" w:rsidR="00F50C9C" w:rsidRPr="00F079E4" w:rsidRDefault="00F50C9C" w:rsidP="00F50C9C">
      <w:pPr>
        <w:rPr>
          <w:b/>
          <w:bCs/>
          <w:sz w:val="28"/>
          <w:szCs w:val="28"/>
        </w:rPr>
      </w:pPr>
      <w:r w:rsidRPr="00F079E4">
        <w:rPr>
          <w:b/>
          <w:bCs/>
          <w:sz w:val="28"/>
          <w:szCs w:val="28"/>
        </w:rPr>
        <w:t xml:space="preserve">SOME OF MY PROJECT THAT I DID BY USING JAVASCRIP, HTML AND CSS ARE GIVEN IN THE FOLLOWING LINK </w:t>
      </w:r>
    </w:p>
    <w:p w14:paraId="2FAE8040" w14:textId="77777777" w:rsidR="00F50C9C" w:rsidRPr="00F079E4" w:rsidRDefault="00F50C9C" w:rsidP="00F50C9C">
      <w:pPr>
        <w:rPr>
          <w:b/>
          <w:bCs/>
          <w:sz w:val="28"/>
          <w:szCs w:val="28"/>
        </w:rPr>
      </w:pPr>
    </w:p>
    <w:p w14:paraId="547AD357" w14:textId="77777777" w:rsidR="00F50C9C" w:rsidRDefault="003B43E0" w:rsidP="00F50C9C">
      <w:pPr>
        <w:pStyle w:val="ListParagraph"/>
        <w:numPr>
          <w:ilvl w:val="0"/>
          <w:numId w:val="20"/>
        </w:numPr>
      </w:pPr>
      <w:hyperlink r:id="rId10" w:history="1">
        <w:r w:rsidR="00F50C9C" w:rsidRPr="00AF4E5B">
          <w:rPr>
            <w:rStyle w:val="Hyperlink"/>
          </w:rPr>
          <w:t>https://manik-hotelwebsite.netlify.app/</w:t>
        </w:r>
      </w:hyperlink>
      <w:r w:rsidR="00F50C9C">
        <w:br/>
      </w:r>
    </w:p>
    <w:p w14:paraId="070AA460" w14:textId="77777777" w:rsidR="00F50C9C" w:rsidRDefault="003B43E0" w:rsidP="00F50C9C">
      <w:pPr>
        <w:pStyle w:val="ListParagraph"/>
        <w:numPr>
          <w:ilvl w:val="0"/>
          <w:numId w:val="20"/>
        </w:numPr>
      </w:pPr>
      <w:hyperlink r:id="rId11" w:history="1">
        <w:r w:rsidR="00F50C9C" w:rsidRPr="00AF4E5B">
          <w:rPr>
            <w:rStyle w:val="Hyperlink"/>
          </w:rPr>
          <w:t>https://edge-ledger-05e874.netlify.app/</w:t>
        </w:r>
      </w:hyperlink>
      <w:r w:rsidR="00F50C9C">
        <w:br/>
      </w:r>
    </w:p>
    <w:p w14:paraId="3E509C57" w14:textId="77777777" w:rsidR="00F50C9C" w:rsidRDefault="003B43E0" w:rsidP="00F50C9C">
      <w:pPr>
        <w:pStyle w:val="ListParagraph"/>
        <w:numPr>
          <w:ilvl w:val="0"/>
          <w:numId w:val="20"/>
        </w:numPr>
      </w:pPr>
      <w:hyperlink r:id="rId12" w:history="1">
        <w:r w:rsidR="00F50C9C" w:rsidRPr="00AF4E5B">
          <w:rPr>
            <w:rStyle w:val="Hyperlink"/>
          </w:rPr>
          <w:t>https://news-website-manik.netlify.app/</w:t>
        </w:r>
      </w:hyperlink>
      <w:r w:rsidR="00F50C9C">
        <w:br/>
      </w:r>
    </w:p>
    <w:p w14:paraId="358A888D" w14:textId="77777777" w:rsidR="00F50C9C" w:rsidRDefault="003B43E0" w:rsidP="00F50C9C">
      <w:pPr>
        <w:pStyle w:val="ListParagraph"/>
        <w:numPr>
          <w:ilvl w:val="0"/>
          <w:numId w:val="20"/>
        </w:numPr>
      </w:pPr>
      <w:hyperlink r:id="rId13" w:history="1">
        <w:r w:rsidR="00F50C9C" w:rsidRPr="00AF4E5B">
          <w:rPr>
            <w:rStyle w:val="Hyperlink"/>
          </w:rPr>
          <w:t>https://guess-game-manik.netlify.app/</w:t>
        </w:r>
      </w:hyperlink>
    </w:p>
    <w:p w14:paraId="1EA565FC" w14:textId="77777777" w:rsidR="00F50C9C" w:rsidRDefault="00F50C9C" w:rsidP="00F50C9C"/>
    <w:p w14:paraId="7C7C1DF3" w14:textId="0E40F02A" w:rsidR="00830DE0" w:rsidRDefault="00830DE0" w:rsidP="00BB1ED9"/>
    <w:p w14:paraId="6C4A2810" w14:textId="73EFDF7A" w:rsidR="00F15428" w:rsidRDefault="00F15428" w:rsidP="00BB1ED9"/>
    <w:p w14:paraId="545D3A4A" w14:textId="5A4BE5C0" w:rsidR="00F15428" w:rsidRDefault="00F15428" w:rsidP="00F15428">
      <w:pPr>
        <w:pStyle w:val="ContactInformation"/>
        <w:rPr>
          <w:color w:val="4F81BD" w:themeColor="accent1"/>
          <w:sz w:val="40"/>
          <w:szCs w:val="40"/>
        </w:rPr>
      </w:pPr>
      <w:r w:rsidRPr="00F15428">
        <w:rPr>
          <w:color w:val="4F81BD" w:themeColor="accent1"/>
          <w:sz w:val="40"/>
          <w:szCs w:val="40"/>
        </w:rPr>
        <w:t xml:space="preserve">References </w:t>
      </w:r>
    </w:p>
    <w:p w14:paraId="2CB9EBCA" w14:textId="73977394" w:rsidR="00F15428" w:rsidRDefault="00F15428" w:rsidP="00F15428">
      <w:pPr>
        <w:rPr>
          <w:color w:val="4F81BD" w:themeColor="accent1"/>
          <w:kern w:val="32"/>
          <w:sz w:val="40"/>
          <w:szCs w:val="40"/>
        </w:rPr>
      </w:pPr>
    </w:p>
    <w:p w14:paraId="0E6F0028" w14:textId="77777777" w:rsidR="00F15428" w:rsidRDefault="00F15428" w:rsidP="00F15428">
      <w:pPr>
        <w:pStyle w:val="Heading1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Tejas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Dudhat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(RN) – Mercy Place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Templestowe</w:t>
      </w:r>
      <w:proofErr w:type="spellEnd"/>
    </w:p>
    <w:p w14:paraId="5365BDEB" w14:textId="77777777" w:rsidR="00F15428" w:rsidRDefault="003B43E0" w:rsidP="00F15428">
      <w:pPr>
        <w:pStyle w:val="Heading1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hyperlink r:id="rId14" w:history="1">
        <w:r w:rsidR="00F15428" w:rsidRPr="009A1E7D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tejasdudhat@yahoo.com</w:t>
        </w:r>
      </w:hyperlink>
    </w:p>
    <w:p w14:paraId="0133D3D7" w14:textId="77777777" w:rsidR="00F15428" w:rsidRDefault="00F15428" w:rsidP="00F15428">
      <w:pPr>
        <w:pStyle w:val="Heading1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0470634972</w:t>
      </w:r>
    </w:p>
    <w:p w14:paraId="3C528F0F" w14:textId="77777777" w:rsidR="00F15428" w:rsidRDefault="00F15428" w:rsidP="00F15428">
      <w:pPr>
        <w:pStyle w:val="Heading1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64715E1" w14:textId="77777777" w:rsidR="00F15428" w:rsidRDefault="00F15428" w:rsidP="00F15428">
      <w:pPr>
        <w:pStyle w:val="Heading1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01F3F77" w14:textId="77777777" w:rsidR="00F15428" w:rsidRDefault="00F15428" w:rsidP="00F15428">
      <w:pPr>
        <w:pStyle w:val="Heading1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Chunfeng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Si (Preferred Name: Lucy) -RN (Mercy Health)</w:t>
      </w:r>
    </w:p>
    <w:p w14:paraId="39D29332" w14:textId="77777777" w:rsidR="00F15428" w:rsidRDefault="003B43E0" w:rsidP="00F15428">
      <w:pPr>
        <w:pStyle w:val="Heading1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hyperlink r:id="rId15" w:history="1">
        <w:r w:rsidR="00F15428" w:rsidRPr="009A1E7D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Lucysi68@hotmail.com</w:t>
        </w:r>
      </w:hyperlink>
    </w:p>
    <w:p w14:paraId="5E65AC45" w14:textId="77777777" w:rsidR="00F15428" w:rsidRDefault="00F15428" w:rsidP="00F15428">
      <w:pPr>
        <w:pStyle w:val="Heading1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0491021546</w:t>
      </w:r>
    </w:p>
    <w:p w14:paraId="1439F4BF" w14:textId="0989E5EB" w:rsidR="00F15428" w:rsidRDefault="00F15428" w:rsidP="00F15428"/>
    <w:p w14:paraId="0A4616D5" w14:textId="3DE68E2B" w:rsidR="00776CBF" w:rsidRDefault="00776CBF" w:rsidP="00F15428"/>
    <w:p w14:paraId="50E8E894" w14:textId="5325E6A9" w:rsidR="00776CBF" w:rsidRPr="00F15428" w:rsidRDefault="00776CBF" w:rsidP="00F15428">
      <w:r>
        <w:rPr>
          <w:noProof/>
        </w:rPr>
        <w:lastRenderedPageBreak/>
        <w:drawing>
          <wp:inline distT="0" distB="0" distL="0" distR="0" wp14:anchorId="700EB802" wp14:editId="0900F20A">
            <wp:extent cx="5486400" cy="3668395"/>
            <wp:effectExtent l="0" t="0" r="0" b="825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CBF" w:rsidRPr="00F15428" w:rsidSect="00E43F3E">
      <w:pgSz w:w="12240" w:h="15840"/>
      <w:pgMar w:top="720" w:right="1800" w:bottom="993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D230" w14:textId="77777777" w:rsidR="003B43E0" w:rsidRDefault="003B43E0">
      <w:pPr>
        <w:spacing w:after="0" w:line="240" w:lineRule="auto"/>
      </w:pPr>
      <w:r>
        <w:separator/>
      </w:r>
    </w:p>
  </w:endnote>
  <w:endnote w:type="continuationSeparator" w:id="0">
    <w:p w14:paraId="0B132F5C" w14:textId="77777777" w:rsidR="003B43E0" w:rsidRDefault="003B4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A3ADF" w14:textId="77777777" w:rsidR="003B43E0" w:rsidRDefault="003B43E0">
      <w:pPr>
        <w:spacing w:after="0" w:line="240" w:lineRule="auto"/>
      </w:pPr>
      <w:r>
        <w:separator/>
      </w:r>
    </w:p>
  </w:footnote>
  <w:footnote w:type="continuationSeparator" w:id="0">
    <w:p w14:paraId="71EDC104" w14:textId="77777777" w:rsidR="003B43E0" w:rsidRDefault="003B4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74249"/>
    <w:multiLevelType w:val="hybridMultilevel"/>
    <w:tmpl w:val="57502D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E24FE"/>
    <w:multiLevelType w:val="hybridMultilevel"/>
    <w:tmpl w:val="C388B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40121"/>
    <w:multiLevelType w:val="hybridMultilevel"/>
    <w:tmpl w:val="C230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F7217"/>
    <w:multiLevelType w:val="hybridMultilevel"/>
    <w:tmpl w:val="402C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240F3"/>
    <w:multiLevelType w:val="hybridMultilevel"/>
    <w:tmpl w:val="BA42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11953"/>
    <w:multiLevelType w:val="hybridMultilevel"/>
    <w:tmpl w:val="8212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7" w15:restartNumberingAfterBreak="0">
    <w:nsid w:val="67C37462"/>
    <w:multiLevelType w:val="hybridMultilevel"/>
    <w:tmpl w:val="4C56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D1FCB"/>
    <w:multiLevelType w:val="hybridMultilevel"/>
    <w:tmpl w:val="AEDA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15B92"/>
    <w:multiLevelType w:val="hybridMultilevel"/>
    <w:tmpl w:val="7F02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8"/>
  </w:num>
  <w:num w:numId="16">
    <w:abstractNumId w:val="19"/>
  </w:num>
  <w:num w:numId="17">
    <w:abstractNumId w:val="13"/>
  </w:num>
  <w:num w:numId="18">
    <w:abstractNumId w:val="14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2AB"/>
    <w:rsid w:val="00001688"/>
    <w:rsid w:val="00014CE3"/>
    <w:rsid w:val="00015232"/>
    <w:rsid w:val="000B32EC"/>
    <w:rsid w:val="000E000D"/>
    <w:rsid w:val="00147BB6"/>
    <w:rsid w:val="001905AF"/>
    <w:rsid w:val="001A4F25"/>
    <w:rsid w:val="001C5D03"/>
    <w:rsid w:val="0021658B"/>
    <w:rsid w:val="00227A9D"/>
    <w:rsid w:val="00232531"/>
    <w:rsid w:val="002A407B"/>
    <w:rsid w:val="002B3B25"/>
    <w:rsid w:val="002C1C12"/>
    <w:rsid w:val="002D4F34"/>
    <w:rsid w:val="002E749C"/>
    <w:rsid w:val="002F798F"/>
    <w:rsid w:val="00331C78"/>
    <w:rsid w:val="003752CA"/>
    <w:rsid w:val="003A71A8"/>
    <w:rsid w:val="003B43E0"/>
    <w:rsid w:val="003D37C1"/>
    <w:rsid w:val="00410339"/>
    <w:rsid w:val="004B37C5"/>
    <w:rsid w:val="004B4321"/>
    <w:rsid w:val="004D71A3"/>
    <w:rsid w:val="004F0131"/>
    <w:rsid w:val="004F59BF"/>
    <w:rsid w:val="005172AB"/>
    <w:rsid w:val="005203B5"/>
    <w:rsid w:val="00583471"/>
    <w:rsid w:val="005916AF"/>
    <w:rsid w:val="005A6A02"/>
    <w:rsid w:val="005D21FB"/>
    <w:rsid w:val="005F4469"/>
    <w:rsid w:val="005F7B40"/>
    <w:rsid w:val="00606947"/>
    <w:rsid w:val="00662060"/>
    <w:rsid w:val="006710AB"/>
    <w:rsid w:val="006724A7"/>
    <w:rsid w:val="00675AA5"/>
    <w:rsid w:val="006B2AB4"/>
    <w:rsid w:val="006D7F52"/>
    <w:rsid w:val="00765C7F"/>
    <w:rsid w:val="00776CBF"/>
    <w:rsid w:val="00784B25"/>
    <w:rsid w:val="008043E1"/>
    <w:rsid w:val="00830DE0"/>
    <w:rsid w:val="00831A7E"/>
    <w:rsid w:val="008333FC"/>
    <w:rsid w:val="00841341"/>
    <w:rsid w:val="008466F0"/>
    <w:rsid w:val="008569E5"/>
    <w:rsid w:val="00862A6E"/>
    <w:rsid w:val="008B65A6"/>
    <w:rsid w:val="008F7287"/>
    <w:rsid w:val="00905105"/>
    <w:rsid w:val="00916992"/>
    <w:rsid w:val="009352E5"/>
    <w:rsid w:val="0095225A"/>
    <w:rsid w:val="00963E0F"/>
    <w:rsid w:val="0096638F"/>
    <w:rsid w:val="00981AD7"/>
    <w:rsid w:val="00982FCF"/>
    <w:rsid w:val="009916BD"/>
    <w:rsid w:val="009B1B1B"/>
    <w:rsid w:val="009B20C1"/>
    <w:rsid w:val="009D7AF4"/>
    <w:rsid w:val="009F6D0B"/>
    <w:rsid w:val="00A449BF"/>
    <w:rsid w:val="00A4753C"/>
    <w:rsid w:val="00A7034D"/>
    <w:rsid w:val="00A704CA"/>
    <w:rsid w:val="00A86F61"/>
    <w:rsid w:val="00AA491F"/>
    <w:rsid w:val="00AD0CCD"/>
    <w:rsid w:val="00AD2525"/>
    <w:rsid w:val="00B67BCB"/>
    <w:rsid w:val="00B70DB5"/>
    <w:rsid w:val="00B75764"/>
    <w:rsid w:val="00BB1ED9"/>
    <w:rsid w:val="00BC20C6"/>
    <w:rsid w:val="00BF3379"/>
    <w:rsid w:val="00C15CBE"/>
    <w:rsid w:val="00C92C71"/>
    <w:rsid w:val="00C95FC4"/>
    <w:rsid w:val="00CA33AD"/>
    <w:rsid w:val="00CA44C2"/>
    <w:rsid w:val="00CA65EC"/>
    <w:rsid w:val="00CD50D2"/>
    <w:rsid w:val="00CF19E7"/>
    <w:rsid w:val="00D140F4"/>
    <w:rsid w:val="00D31B8C"/>
    <w:rsid w:val="00D53092"/>
    <w:rsid w:val="00D60189"/>
    <w:rsid w:val="00DC00B3"/>
    <w:rsid w:val="00E01E30"/>
    <w:rsid w:val="00E14467"/>
    <w:rsid w:val="00E21D64"/>
    <w:rsid w:val="00E3042E"/>
    <w:rsid w:val="00E33851"/>
    <w:rsid w:val="00E43F3E"/>
    <w:rsid w:val="00E4691A"/>
    <w:rsid w:val="00E62B54"/>
    <w:rsid w:val="00EB0A7E"/>
    <w:rsid w:val="00EE0976"/>
    <w:rsid w:val="00F15428"/>
    <w:rsid w:val="00F24FE8"/>
    <w:rsid w:val="00F3010C"/>
    <w:rsid w:val="00F31BF6"/>
    <w:rsid w:val="00F410E7"/>
    <w:rsid w:val="00F50C9C"/>
    <w:rsid w:val="00F8731E"/>
    <w:rsid w:val="00F879EF"/>
    <w:rsid w:val="00F929D9"/>
    <w:rsid w:val="00FA1D7D"/>
    <w:rsid w:val="00FC48B4"/>
    <w:rsid w:val="00FC52B7"/>
    <w:rsid w:val="00FD2EB9"/>
    <w:rsid w:val="00FD43A7"/>
    <w:rsid w:val="00FD59B6"/>
    <w:rsid w:val="00FE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2719C"/>
  <w15:chartTrackingRefBased/>
  <w15:docId w15:val="{D082F820-9440-4D3E-91CC-E19530F5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1">
    <w:name w:val="Smart Hyperlink1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81AD7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CF1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kadhikari10@gmail.com" TargetMode="External"/><Relationship Id="rId13" Type="http://schemas.openxmlformats.org/officeDocument/2006/relationships/hyperlink" Target="https://guess-game-manik.netlify.app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ws-website-manik.netlify.ap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ge-ledger-05e874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ucysi68@hotmail.com" TargetMode="External"/><Relationship Id="rId10" Type="http://schemas.openxmlformats.org/officeDocument/2006/relationships/hyperlink" Target="https://manik-hotelwebsite.netlify.ap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nik-adhikari-portfolio.netlify.app/" TargetMode="External"/><Relationship Id="rId14" Type="http://schemas.openxmlformats.org/officeDocument/2006/relationships/hyperlink" Target="mailto:tejasdudhat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326204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BB712A74DB49D6B590A759EBE6E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0F55A-EB5C-428C-9818-F01960FBBC49}"/>
      </w:docPartPr>
      <w:docPartBody>
        <w:p w:rsidR="00ED0DCD" w:rsidRDefault="004F6A3D">
          <w:pPr>
            <w:pStyle w:val="C3BB712A74DB49D6B590A759EBE6E8C6"/>
          </w:pPr>
          <w:r>
            <w:t>Your Name</w:t>
          </w:r>
        </w:p>
      </w:docPartBody>
    </w:docPart>
    <w:docPart>
      <w:docPartPr>
        <w:name w:val="956F2C4B7AD644109B2819B522DFD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50342-F1FC-47D1-8F2F-01541286E30B}"/>
      </w:docPartPr>
      <w:docPartBody>
        <w:p w:rsidR="00ED0DCD" w:rsidRDefault="004F6A3D">
          <w:pPr>
            <w:pStyle w:val="956F2C4B7AD644109B2819B522DFDF56"/>
          </w:pPr>
          <w:r w:rsidRPr="005F7B40">
            <w:rPr>
              <w:rStyle w:val="Heading1Char"/>
              <w:rFonts w:eastAsiaTheme="minorEastAsia"/>
            </w:rPr>
            <w:t>Objective</w:t>
          </w:r>
        </w:p>
      </w:docPartBody>
    </w:docPart>
    <w:docPart>
      <w:docPartPr>
        <w:name w:val="627E7926C43D4993BA229841A1FD7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AC728-C00E-48DD-8616-0C669BEDB702}"/>
      </w:docPartPr>
      <w:docPartBody>
        <w:p w:rsidR="00ED0DCD" w:rsidRDefault="004F6A3D">
          <w:pPr>
            <w:pStyle w:val="627E7926C43D4993BA229841A1FD7BA2"/>
          </w:pPr>
          <w:r>
            <w:t>Education</w:t>
          </w:r>
        </w:p>
      </w:docPartBody>
    </w:docPart>
    <w:docPart>
      <w:docPartPr>
        <w:name w:val="9F78824AB63747FCB4973F15A77A8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923F-541D-4A4A-8995-E8A481183384}"/>
      </w:docPartPr>
      <w:docPartBody>
        <w:p w:rsidR="00ED0DCD" w:rsidRDefault="004F6A3D">
          <w:pPr>
            <w:pStyle w:val="9F78824AB63747FCB4973F15A77A8538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F0"/>
    <w:rsid w:val="000320BB"/>
    <w:rsid w:val="000B1352"/>
    <w:rsid w:val="000B4FE7"/>
    <w:rsid w:val="00177794"/>
    <w:rsid w:val="002846D5"/>
    <w:rsid w:val="002D4A53"/>
    <w:rsid w:val="003477E4"/>
    <w:rsid w:val="004117D5"/>
    <w:rsid w:val="004F6A3D"/>
    <w:rsid w:val="00530D96"/>
    <w:rsid w:val="005A549D"/>
    <w:rsid w:val="00656483"/>
    <w:rsid w:val="00694A7D"/>
    <w:rsid w:val="006C406C"/>
    <w:rsid w:val="00712151"/>
    <w:rsid w:val="007D122E"/>
    <w:rsid w:val="00852914"/>
    <w:rsid w:val="00AF4B47"/>
    <w:rsid w:val="00B227B2"/>
    <w:rsid w:val="00B636CA"/>
    <w:rsid w:val="00C2200C"/>
    <w:rsid w:val="00C27CCA"/>
    <w:rsid w:val="00C324F0"/>
    <w:rsid w:val="00CF7EE7"/>
    <w:rsid w:val="00DD395A"/>
    <w:rsid w:val="00E93F98"/>
    <w:rsid w:val="00EA374A"/>
    <w:rsid w:val="00E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BB712A74DB49D6B590A759EBE6E8C6">
    <w:name w:val="C3BB712A74DB49D6B590A759EBE6E8C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customStyle="1" w:styleId="956F2C4B7AD644109B2819B522DFDF56">
    <w:name w:val="956F2C4B7AD644109B2819B522DFDF56"/>
  </w:style>
  <w:style w:type="paragraph" w:customStyle="1" w:styleId="627E7926C43D4993BA229841A1FD7BA2">
    <w:name w:val="627E7926C43D4993BA229841A1FD7BA2"/>
  </w:style>
  <w:style w:type="paragraph" w:customStyle="1" w:styleId="9F78824AB63747FCB4973F15A77A8538">
    <w:name w:val="9F78824AB63747FCB4973F15A77A85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0452168125                              manikadhikari10@gmail.com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73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09326204</dc:creator>
  <cp:keywords/>
  <dc:description>MANIK ADHIKARI</dc:description>
  <cp:lastModifiedBy>Manik Adhikari</cp:lastModifiedBy>
  <cp:revision>21</cp:revision>
  <dcterms:created xsi:type="dcterms:W3CDTF">2021-07-25T08:38:00Z</dcterms:created>
  <dcterms:modified xsi:type="dcterms:W3CDTF">2022-03-31T04:24:00Z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